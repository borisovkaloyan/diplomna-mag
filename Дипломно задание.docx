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3DA77" w14:textId="77777777"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2592CA" wp14:editId="2A7D3C08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BE111" w14:textId="77777777" w:rsidR="00A401DD" w:rsidRPr="005119CA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14:paraId="56761347" w14:textId="77777777" w:rsidR="00A401DD" w:rsidRPr="005119CA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2592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" filled="f" stroked="f">
                <v:textbox>
                  <w:txbxContent>
                    <w:p w14:paraId="277BE111" w14:textId="77777777" w:rsidR="00A401DD" w:rsidRPr="005119CA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14:paraId="56761347" w14:textId="77777777" w:rsidR="00A401DD" w:rsidRPr="005119CA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74C0EC" wp14:editId="1719D230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921FA" w14:textId="77777777" w:rsidR="00A401DD" w:rsidRDefault="00A401DD">
                            <w:pPr>
                              <w:pStyle w:val="2"/>
                            </w:pPr>
                            <w:r>
                              <w:t>Факултет по</w:t>
                            </w:r>
                          </w:p>
                          <w:p w14:paraId="29894019" w14:textId="77777777"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14:paraId="116CD57A" w14:textId="77777777" w:rsidR="00A401DD" w:rsidRDefault="00DC538F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4C0EC"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" o:allowincell="f" filled="f" stroked="f">
                <v:textbox>
                  <w:txbxContent>
                    <w:p w14:paraId="2EA921FA" w14:textId="77777777" w:rsidR="00A401DD" w:rsidRDefault="00A401DD">
                      <w:pPr>
                        <w:pStyle w:val="2"/>
                      </w:pPr>
                      <w:r>
                        <w:t>Факултет по</w:t>
                      </w:r>
                    </w:p>
                    <w:p w14:paraId="29894019" w14:textId="77777777"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14:paraId="116CD57A" w14:textId="77777777" w:rsidR="00A401DD" w:rsidRDefault="00DC538F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4A1349B" wp14:editId="476C0EDA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F90D" w14:textId="77777777" w:rsidR="003E73C0" w:rsidRDefault="003E73C0">
      <w:pPr>
        <w:rPr>
          <w:lang w:val="bg-BG"/>
        </w:rPr>
      </w:pPr>
    </w:p>
    <w:p w14:paraId="43BF17D4" w14:textId="77777777" w:rsidR="003E73C0" w:rsidRPr="005119CA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3B2C0B">
        <w:rPr>
          <w:sz w:val="22"/>
          <w:lang w:val="bg-BG"/>
        </w:rPr>
        <w:t xml:space="preserve">000 </w:t>
      </w:r>
      <w:r>
        <w:rPr>
          <w:sz w:val="22"/>
          <w:lang w:val="bg-BG"/>
        </w:rPr>
        <w:t xml:space="preserve">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3B2C0B">
        <w:rPr>
          <w:sz w:val="22"/>
          <w:lang w:val="bg-BG"/>
        </w:rPr>
        <w:t>Т</w:t>
      </w:r>
      <w:r w:rsidR="00FB3659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FB3659">
        <w:rPr>
          <w:sz w:val="22"/>
          <w:lang w:val="bg-BG"/>
        </w:rPr>
        <w:t>1</w:t>
      </w:r>
    </w:p>
    <w:p w14:paraId="1501EB06" w14:textId="77777777"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82944B" wp14:editId="077FC596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2A3E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" o:allowincell="f" strokeweight="3pt"/>
            </w:pict>
          </mc:Fallback>
        </mc:AlternateContent>
      </w:r>
    </w:p>
    <w:p w14:paraId="05A1F1D7" w14:textId="77777777"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BCBB1C8" wp14:editId="60701886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1334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14:paraId="79936EE1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14:paraId="2811A866" w14:textId="77777777"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032B15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375264">
                              <w:rPr>
                                <w:b/>
                                <w:sz w:val="32"/>
                                <w:lang w:val="bg-BG"/>
                              </w:rPr>
                              <w:t>Д</w:t>
                            </w:r>
                            <w:r w:rsidR="006D64B0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</w:t>
                            </w:r>
                            <w:r w:rsidR="00375264">
                              <w:rPr>
                                <w:b/>
                                <w:sz w:val="32"/>
                                <w:lang w:val="bg-BG"/>
                              </w:rPr>
                              <w:t>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BB1C8"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" o:allowincell="f" filled="f" stroked="f">
                <v:textbox>
                  <w:txbxContent>
                    <w:p w14:paraId="03DE1334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14:paraId="79936EE1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14:paraId="2811A866" w14:textId="77777777"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032B15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375264">
                        <w:rPr>
                          <w:b/>
                          <w:sz w:val="32"/>
                          <w:lang w:val="bg-BG"/>
                        </w:rPr>
                        <w:t>Д</w:t>
                      </w:r>
                      <w:r w:rsidR="006D64B0">
                        <w:rPr>
                          <w:b/>
                          <w:sz w:val="32"/>
                          <w:lang w:val="bg-BG"/>
                        </w:rPr>
                        <w:t xml:space="preserve">. </w:t>
                      </w:r>
                      <w:r w:rsidR="00375264">
                        <w:rPr>
                          <w:b/>
                          <w:sz w:val="32"/>
                          <w:lang w:val="bg-BG"/>
                        </w:rPr>
                        <w:t>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769C8D6" wp14:editId="404A92C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8500E" w14:textId="77777777"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14:paraId="12442432" w14:textId="77777777" w:rsidR="00A401DD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14:paraId="5B2D566C" w14:textId="77777777"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14:paraId="75595947" w14:textId="77777777" w:rsidR="00A401DD" w:rsidRPr="00882818" w:rsidRDefault="00A40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9C8D6"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" o:allowincell="f" filled="f" stroked="f">
                <v:textbox>
                  <w:txbxContent>
                    <w:p w14:paraId="7498500E" w14:textId="77777777"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Заверка на Деканата</w:t>
                      </w:r>
                    </w:p>
                    <w:p w14:paraId="12442432" w14:textId="77777777" w:rsidR="00A401DD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14:paraId="5B2D566C" w14:textId="77777777"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14:paraId="75595947" w14:textId="77777777" w:rsidR="00A401DD" w:rsidRPr="00882818" w:rsidRDefault="00A401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C78279" w14:textId="77777777" w:rsidR="003E73C0" w:rsidRDefault="003E73C0">
      <w:pPr>
        <w:rPr>
          <w:lang w:val="bg-BG"/>
        </w:rPr>
      </w:pPr>
    </w:p>
    <w:p w14:paraId="70E52CBA" w14:textId="77777777" w:rsidR="003E73C0" w:rsidRDefault="003E73C0">
      <w:pPr>
        <w:rPr>
          <w:lang w:val="bg-BG"/>
        </w:rPr>
      </w:pPr>
    </w:p>
    <w:p w14:paraId="22F1D46F" w14:textId="77777777" w:rsidR="003E73C0" w:rsidRDefault="003E73C0">
      <w:pPr>
        <w:rPr>
          <w:lang w:val="bg-BG"/>
        </w:rPr>
      </w:pPr>
    </w:p>
    <w:p w14:paraId="326F595A" w14:textId="77777777" w:rsidR="00882818" w:rsidRDefault="009223C7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14:paraId="74C39FEB" w14:textId="77777777" w:rsidR="000530F8" w:rsidRDefault="000530F8">
      <w:pPr>
        <w:rPr>
          <w:lang w:val="bg-BG"/>
        </w:rPr>
      </w:pPr>
    </w:p>
    <w:p w14:paraId="0FDAEC7D" w14:textId="77777777" w:rsidR="003E73C0" w:rsidRPr="00B367C6" w:rsidRDefault="003E73C0">
      <w:pPr>
        <w:pStyle w:val="3"/>
      </w:pPr>
      <w:r>
        <w:t>ДИПЛОМНО ЗАДАНИЕ</w:t>
      </w:r>
    </w:p>
    <w:p w14:paraId="5CAF4376" w14:textId="77777777" w:rsidR="001C1C40" w:rsidRPr="001C1C40" w:rsidRDefault="001C1C40" w:rsidP="001C1C40">
      <w:pPr>
        <w:rPr>
          <w:lang w:val="bg-BG"/>
        </w:rPr>
      </w:pPr>
    </w:p>
    <w:p w14:paraId="4ABBEDB8" w14:textId="77777777" w:rsidR="003E73C0" w:rsidRPr="00307D82" w:rsidRDefault="008E676E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>О</w:t>
      </w:r>
      <w:r w:rsidR="00882818" w:rsidRPr="00307D82">
        <w:rPr>
          <w:b/>
          <w:lang w:val="bg-BG"/>
        </w:rPr>
        <w:t xml:space="preserve">бразователна степен  </w:t>
      </w:r>
      <w:r w:rsidR="00266208" w:rsidRPr="00307D82">
        <w:rPr>
          <w:b/>
          <w:lang w:val="bg-BG"/>
        </w:rPr>
        <w:t>МАГИСТЪР</w:t>
      </w:r>
      <w:r w:rsidR="001C1C40" w:rsidRPr="00307D82">
        <w:rPr>
          <w:b/>
          <w:lang w:val="bg-BG"/>
        </w:rPr>
        <w:t xml:space="preserve"> по </w:t>
      </w:r>
      <w:r w:rsidR="001C1C40" w:rsidRPr="00307D82">
        <w:rPr>
          <w:b/>
          <w:caps/>
          <w:lang w:val="bg-BG"/>
        </w:rPr>
        <w:t>Компютърн</w:t>
      </w:r>
      <w:r w:rsidR="00CC1896">
        <w:rPr>
          <w:b/>
          <w:caps/>
          <w:lang w:val="bg-BG"/>
        </w:rPr>
        <w:t>о</w:t>
      </w:r>
      <w:r w:rsidR="001C1C40" w:rsidRPr="00307D82">
        <w:rPr>
          <w:b/>
          <w:caps/>
          <w:lang w:val="bg-BG"/>
        </w:rPr>
        <w:t xml:space="preserve"> </w:t>
      </w:r>
      <w:r w:rsidR="00CC1896">
        <w:rPr>
          <w:b/>
          <w:caps/>
          <w:lang w:val="bg-BG"/>
        </w:rPr>
        <w:t>и софтуерно инженерство</w:t>
      </w:r>
    </w:p>
    <w:p w14:paraId="269B7C3E" w14:textId="77777777" w:rsidR="00CB5F9A" w:rsidRPr="001C1C40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14:paraId="7B204DCD" w14:textId="77777777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14:paraId="35FA2C8B" w14:textId="7F1D3DF3" w:rsidR="00EF10C2" w:rsidRPr="00CC1896" w:rsidRDefault="00EF10C2" w:rsidP="00EF10C2">
            <w:pPr>
              <w:rPr>
                <w:b/>
                <w:lang w:val="bg-BG"/>
              </w:rPr>
            </w:pPr>
            <w:r w:rsidRPr="00CC1896">
              <w:rPr>
                <w:b/>
              </w:rPr>
              <w:t>Дипломант:</w:t>
            </w:r>
            <w:r w:rsidR="003F6044" w:rsidRPr="00CC1896">
              <w:rPr>
                <w:b/>
              </w:rPr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AD1B5D">
              <w:rPr>
                <w:lang w:val="bg-BG"/>
              </w:rPr>
              <w:t>Калоян Каменов Борисов 121324008</w:t>
            </w:r>
            <w:r w:rsidRPr="00CC1896">
              <w:rPr>
                <w:lang w:val="en-US"/>
              </w:rPr>
              <w:fldChar w:fldCharType="end"/>
            </w:r>
          </w:p>
          <w:p w14:paraId="598B980D" w14:textId="13B6113E" w:rsidR="00EF10C2" w:rsidRPr="00CC1896" w:rsidRDefault="003F604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="00EF10C2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  <w:instrText>FORMTEXT</w:instrText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</w:r>
            <w:r w:rsidR="00EF10C2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гр. Перник, ул. Младен Стоянов, бл. 6, вх. А, ап. 2</w:t>
            </w:r>
            <w:r w:rsidR="00EF10C2" w:rsidRPr="00CC1896">
              <w:rPr>
                <w:lang w:val="en-US"/>
              </w:rPr>
              <w:fldChar w:fldCharType="end"/>
            </w:r>
          </w:p>
          <w:p w14:paraId="5B551678" w14:textId="6B6060BC" w:rsidR="00EF10C2" w:rsidRPr="00CC1896" w:rsidRDefault="003F604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="00EF10C2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fr-FR"/>
              </w:rPr>
              <w:instrText>FORMTEXT</w:instrText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</w:r>
            <w:r w:rsidR="00EF10C2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 xml:space="preserve">0878284298, </w:t>
            </w:r>
            <w:r w:rsidR="00AD1B5D">
              <w:rPr>
                <w:noProof/>
                <w:lang w:val="en-US"/>
              </w:rPr>
              <w:t>borisovkaloyan@gmail.com</w:t>
            </w:r>
            <w:r w:rsidR="00EF10C2" w:rsidRPr="00CC1896">
              <w:rPr>
                <w:lang w:val="en-US"/>
              </w:rPr>
              <w:fldChar w:fldCharType="end"/>
            </w:r>
          </w:p>
          <w:p w14:paraId="6A4BDB13" w14:textId="77777777" w:rsidR="00EF10C2" w:rsidRPr="00CC1896" w:rsidRDefault="00EF10C2" w:rsidP="00EF10C2">
            <w:pPr>
              <w:rPr>
                <w:lang w:val="bg-BG"/>
              </w:rPr>
            </w:pPr>
          </w:p>
        </w:tc>
      </w:tr>
      <w:tr w:rsidR="002658B7" w:rsidRPr="00CC1896" w14:paraId="1BC644D4" w14:textId="77777777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14:paraId="2155B2E0" w14:textId="77777777" w:rsidR="002658B7" w:rsidRPr="00CC1896" w:rsidRDefault="002658B7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14:paraId="6FBC0986" w14:textId="77777777"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CC1896" w14:paraId="03467DCA" w14:textId="77777777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04B4944" w14:textId="77777777"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9A6F98" w14:paraId="4A57F84C" w14:textId="77777777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14:paraId="425457D1" w14:textId="24DD40D1" w:rsidR="002658B7" w:rsidRPr="00CC1896" w:rsidRDefault="002658B7" w:rsidP="009A6F98">
            <w:pPr>
              <w:pStyle w:val="4"/>
              <w:rPr>
                <w:b w:val="0"/>
              </w:rPr>
            </w:pPr>
            <w:r>
              <w:t>Тема:</w:t>
            </w:r>
            <w:r w:rsidR="003F6044"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AD1B5D">
              <w:t>Система за създаване и обработка на поръчки в ресторант</w:t>
            </w:r>
            <w:r w:rsidRPr="00CC1896">
              <w:rPr>
                <w:lang w:val="en-US"/>
              </w:rPr>
              <w:fldChar w:fldCharType="end"/>
            </w:r>
          </w:p>
          <w:p w14:paraId="38B9D7ED" w14:textId="77777777" w:rsidR="002658B7" w:rsidRPr="00CC1896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CC1896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CC1896">
              <w:rPr>
                <w:b/>
                <w:lang w:val="bg-BG"/>
              </w:rPr>
              <w:t xml:space="preserve"> </w:t>
            </w:r>
            <w:r w:rsidR="00B26D07" w:rsidRPr="00CC1896">
              <w:rPr>
                <w:b/>
                <w:lang w:val="bg-BG"/>
              </w:rPr>
              <w:t xml:space="preserve"> </w:t>
            </w:r>
            <w:r w:rsidR="003F6044" w:rsidRPr="00CC1896">
              <w:rPr>
                <w:b/>
                <w:lang w:val="bg-BG"/>
              </w:rPr>
              <w:t xml:space="preserve">     </w:t>
            </w:r>
            <w:r w:rsidR="002658B7" w:rsidRPr="00CC1896">
              <w:rPr>
                <w:b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b/>
                <w:lang w:val="en-US"/>
              </w:rPr>
              <w:instrText xml:space="preserve"> FORMTEXT </w:instrText>
            </w:r>
            <w:r w:rsidR="002658B7" w:rsidRPr="00CC1896">
              <w:rPr>
                <w:b/>
                <w:lang w:val="en-US"/>
              </w:rPr>
            </w:r>
            <w:r w:rsidR="002658B7" w:rsidRPr="00CC1896">
              <w:rPr>
                <w:b/>
                <w:lang w:val="en-US"/>
              </w:rPr>
              <w:fldChar w:fldCharType="separate"/>
            </w:r>
            <w:r w:rsidR="00307D82" w:rsidRPr="00CC1896">
              <w:rPr>
                <w:b/>
                <w:noProof/>
                <w:lang w:val="en-US"/>
              </w:rPr>
              <w:t> </w:t>
            </w:r>
            <w:r w:rsidR="00307D82" w:rsidRPr="00CC1896">
              <w:rPr>
                <w:b/>
                <w:noProof/>
                <w:lang w:val="en-US"/>
              </w:rPr>
              <w:t> </w:t>
            </w:r>
            <w:r w:rsidR="00307D82" w:rsidRPr="00CC1896">
              <w:rPr>
                <w:b/>
                <w:noProof/>
                <w:lang w:val="en-US"/>
              </w:rPr>
              <w:t> </w:t>
            </w:r>
            <w:r w:rsidR="00307D82" w:rsidRPr="00CC1896">
              <w:rPr>
                <w:b/>
                <w:noProof/>
                <w:lang w:val="en-US"/>
              </w:rPr>
              <w:t> </w:t>
            </w:r>
            <w:r w:rsidR="00307D82" w:rsidRPr="00CC1896">
              <w:rPr>
                <w:b/>
                <w:noProof/>
                <w:lang w:val="en-US"/>
              </w:rPr>
              <w:t> </w:t>
            </w:r>
            <w:r w:rsidR="002658B7" w:rsidRPr="00CC1896">
              <w:rPr>
                <w:b/>
                <w:lang w:val="en-US"/>
              </w:rPr>
              <w:fldChar w:fldCharType="end"/>
            </w:r>
          </w:p>
          <w:p w14:paraId="4C9D7843" w14:textId="77777777" w:rsidR="002658B7" w:rsidRPr="00CC1896" w:rsidRDefault="002658B7">
            <w:pPr>
              <w:rPr>
                <w:b/>
                <w:lang w:val="bg-BG"/>
              </w:rPr>
            </w:pPr>
          </w:p>
          <w:p w14:paraId="501B8206" w14:textId="77777777"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CC1896" w14:paraId="077CD10A" w14:textId="77777777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BDD4677" w14:textId="77777777" w:rsidR="002658B7" w:rsidRPr="00CC1896" w:rsidRDefault="002658B7" w:rsidP="00CC1896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="003F6044" w:rsidRPr="00CC1896">
              <w:rPr>
                <w:lang w:val="en-US"/>
              </w:rPr>
              <w:t xml:space="preserve"> </w:t>
            </w:r>
            <w:r w:rsidR="00877785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CC1896">
              <w:rPr>
                <w:lang w:val="en-US"/>
              </w:rPr>
              <w:instrText xml:space="preserve"> FORMTEXT </w:instrText>
            </w:r>
            <w:r w:rsidR="00877785" w:rsidRPr="00CC1896">
              <w:rPr>
                <w:lang w:val="en-US"/>
              </w:rPr>
            </w:r>
            <w:r w:rsidR="00877785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877785" w:rsidRPr="00CC1896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50850" w14:textId="77777777" w:rsidR="002658B7" w:rsidRPr="00CC1896" w:rsidRDefault="002658B7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</w:t>
            </w:r>
            <w:r w:rsidR="003F6044" w:rsidRPr="00CC1896">
              <w:rPr>
                <w:b/>
                <w:lang w:val="bg-BG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14:paraId="3B4A3F2F" w14:textId="77777777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5A6C164B" w14:textId="77777777" w:rsidR="002658B7" w:rsidRPr="00CC1896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7FA014C8" w14:textId="77777777" w:rsidR="002658B7" w:rsidRPr="00CC1896" w:rsidRDefault="002658B7" w:rsidP="009A6F98">
            <w:pPr>
              <w:rPr>
                <w:lang w:val="bg-BG"/>
              </w:rPr>
            </w:pPr>
          </w:p>
        </w:tc>
      </w:tr>
      <w:tr w:rsidR="002658B7" w:rsidRPr="00CC1896" w14:paraId="50F3A583" w14:textId="77777777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2A66B1BC" w14:textId="77777777" w:rsidR="002658B7" w:rsidRPr="00CC1896" w:rsidRDefault="002658B7" w:rsidP="008867D8">
            <w:pPr>
              <w:pStyle w:val="4"/>
              <w:rPr>
                <w:lang w:val="en-US"/>
              </w:rPr>
            </w:pPr>
            <w:r>
              <w:t xml:space="preserve">Изходна постановка: </w:t>
            </w:r>
          </w:p>
          <w:p w14:paraId="40BD53F6" w14:textId="56068F7E"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en-US"/>
              </w:rPr>
              <w:instrText xml:space="preserve"> FORMTEXT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en-US"/>
              </w:rPr>
              <w:t>Python, Kotlin, SQL, Django, REST Framework, Android, Bluetooth, Location</w:t>
            </w:r>
            <w:r w:rsidR="00AD1B5D">
              <w:rPr>
                <w:noProof/>
                <w:lang w:val="bg-BG"/>
              </w:rPr>
              <w:t xml:space="preserve">, </w:t>
            </w:r>
            <w:r w:rsidR="00AD1B5D">
              <w:rPr>
                <w:noProof/>
                <w:lang w:val="en-US"/>
              </w:rPr>
              <w:t>ESP32, BLE Beacons</w:t>
            </w:r>
            <w:r w:rsidR="002658B7" w:rsidRPr="00CC1896">
              <w:rPr>
                <w:lang w:val="en-US"/>
              </w:rPr>
              <w:fldChar w:fldCharType="end"/>
            </w:r>
          </w:p>
          <w:p w14:paraId="3A4AD5F7" w14:textId="77777777"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2658B7" w:rsidRPr="00CC1896">
              <w:rPr>
                <w:lang w:val="en-US"/>
              </w:rPr>
              <w:fldChar w:fldCharType="end"/>
            </w:r>
          </w:p>
          <w:p w14:paraId="63FF3726" w14:textId="77777777"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14:paraId="30EFD85D" w14:textId="77777777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2E218455" w14:textId="77777777" w:rsidR="002658B7" w:rsidRPr="00CC1896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56DE8060" w14:textId="77777777" w:rsidR="002658B7" w:rsidRPr="00CC1896" w:rsidRDefault="002658B7" w:rsidP="008867D8">
            <w:pPr>
              <w:rPr>
                <w:lang w:val="bg-BG"/>
              </w:rPr>
            </w:pPr>
          </w:p>
        </w:tc>
      </w:tr>
      <w:tr w:rsidR="002658B7" w:rsidRPr="009A6F98" w14:paraId="04B091E6" w14:textId="77777777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7C4C3A6D" w14:textId="77777777" w:rsidR="002658B7" w:rsidRDefault="002658B7" w:rsidP="008867D8">
            <w:pPr>
              <w:pStyle w:val="4"/>
            </w:pPr>
            <w:r>
              <w:t>Съдържание на обяснителната записка:</w:t>
            </w:r>
          </w:p>
          <w:p w14:paraId="136A7537" w14:textId="31FBCCA7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en-US"/>
              </w:rPr>
              <w:t xml:space="preserve">1. </w:t>
            </w:r>
            <w:r w:rsidR="00AD1B5D">
              <w:rPr>
                <w:noProof/>
                <w:lang w:val="bg-BG"/>
              </w:rPr>
              <w:t>Постановка на дипломната работа, цели и задачи</w:t>
            </w:r>
            <w:r w:rsidR="002658B7" w:rsidRPr="00CC1896">
              <w:rPr>
                <w:lang w:val="en-US"/>
              </w:rPr>
              <w:fldChar w:fldCharType="end"/>
            </w:r>
          </w:p>
          <w:p w14:paraId="761F7E24" w14:textId="0F80B926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2. Функционално описание</w:t>
            </w:r>
            <w:r w:rsidR="000C0574" w:rsidRPr="00CC1896">
              <w:rPr>
                <w:lang w:val="en-US"/>
              </w:rPr>
              <w:fldChar w:fldCharType="end"/>
            </w:r>
          </w:p>
          <w:p w14:paraId="31373001" w14:textId="1BB660FE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3. Програмна реализация</w:t>
            </w:r>
            <w:r w:rsidR="000C0574" w:rsidRPr="00CC1896">
              <w:rPr>
                <w:lang w:val="en-US"/>
              </w:rPr>
              <w:fldChar w:fldCharType="end"/>
            </w:r>
          </w:p>
          <w:p w14:paraId="2D3952D5" w14:textId="51C9F106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4. Ръководство за използване и примери за употреба</w:t>
            </w:r>
            <w:r w:rsidR="000C0574" w:rsidRPr="00CC1896">
              <w:rPr>
                <w:lang w:val="en-US"/>
              </w:rPr>
              <w:fldChar w:fldCharType="end"/>
            </w:r>
          </w:p>
          <w:p w14:paraId="0B2B7F43" w14:textId="6B381935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5. Заключение</w:t>
            </w:r>
            <w:r w:rsidR="000C0574" w:rsidRPr="00CC1896">
              <w:rPr>
                <w:lang w:val="en-US"/>
              </w:rPr>
              <w:fldChar w:fldCharType="end"/>
            </w:r>
          </w:p>
          <w:p w14:paraId="1EBDE490" w14:textId="77777777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  <w:p w14:paraId="75F63D21" w14:textId="77777777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  <w:p w14:paraId="02940C82" w14:textId="77777777"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en-US"/>
              </w:rPr>
              <w:instrText xml:space="preserve"> FORMTEXT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</w:tc>
      </w:tr>
      <w:tr w:rsidR="002658B7" w:rsidRPr="009A6F98" w14:paraId="5C68C0E5" w14:textId="77777777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04D9E0A7" w14:textId="77777777" w:rsidR="002658B7" w:rsidRPr="00CC1896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358C24B3" w14:textId="77777777" w:rsidR="002658B7" w:rsidRPr="00CC1896" w:rsidRDefault="002658B7" w:rsidP="008867D8">
            <w:pPr>
              <w:rPr>
                <w:lang w:val="bg-BG"/>
              </w:rPr>
            </w:pPr>
          </w:p>
        </w:tc>
      </w:tr>
      <w:tr w:rsidR="002658B7" w:rsidRPr="009A6F98" w14:paraId="0518F0BC" w14:textId="77777777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14:paraId="39BCEA48" w14:textId="77777777" w:rsidR="002658B7" w:rsidRDefault="002658B7" w:rsidP="008867D8">
            <w:pPr>
              <w:pStyle w:val="4"/>
            </w:pPr>
            <w:r>
              <w:t xml:space="preserve">Експериментална част: </w:t>
            </w:r>
          </w:p>
          <w:p w14:paraId="1F74A4E0" w14:textId="4C611C37" w:rsidR="002658B7" w:rsidRPr="00CC1896" w:rsidRDefault="003F6044" w:rsidP="008867D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Демонстрация на функционалност</w:t>
            </w:r>
            <w:r w:rsidR="002658B7" w:rsidRPr="00CC1896">
              <w:rPr>
                <w:lang w:val="en-US"/>
              </w:rPr>
              <w:fldChar w:fldCharType="end"/>
            </w:r>
          </w:p>
          <w:p w14:paraId="58E5DB3F" w14:textId="77777777" w:rsidR="002658B7" w:rsidRPr="00CC1896" w:rsidRDefault="003F6044" w:rsidP="008867D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en-US"/>
              </w:rPr>
              <w:instrText xml:space="preserve"> FORMTEXT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2658B7" w:rsidRPr="00CC1896">
              <w:rPr>
                <w:lang w:val="en-US"/>
              </w:rPr>
              <w:fldChar w:fldCharType="end"/>
            </w:r>
          </w:p>
        </w:tc>
      </w:tr>
      <w:tr w:rsidR="002658B7" w:rsidRPr="009A6F98" w14:paraId="7A94FA7B" w14:textId="77777777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14:paraId="28D7FE8A" w14:textId="77777777" w:rsidR="002658B7" w:rsidRPr="00CC1896" w:rsidRDefault="002658B7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14:paraId="014CCE5A" w14:textId="77777777" w:rsidR="002658B7" w:rsidRPr="00CC1896" w:rsidRDefault="002658B7" w:rsidP="003D630D">
            <w:pPr>
              <w:rPr>
                <w:lang w:val="bg-BG"/>
              </w:rPr>
            </w:pPr>
          </w:p>
        </w:tc>
      </w:tr>
      <w:tr w:rsidR="002658B7" w:rsidRPr="009A6F98" w14:paraId="4D6686E9" w14:textId="77777777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5A2BD5" w14:textId="77777777" w:rsidR="002658B7" w:rsidRPr="00CC1896" w:rsidRDefault="002658B7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="00BE6969"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06604" w14:textId="77777777" w:rsidR="002658B7" w:rsidRPr="00CC1896" w:rsidRDefault="00BE6969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14:paraId="6E245592" w14:textId="77777777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1528237" w14:textId="77777777" w:rsidR="002658B7" w:rsidRPr="00CC1896" w:rsidRDefault="002658B7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55A7590" w14:textId="77777777" w:rsidR="002658B7" w:rsidRPr="00CC1896" w:rsidRDefault="00BE6969" w:rsidP="00CC1896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CD945" w14:textId="77777777" w:rsidR="002658B7" w:rsidRPr="00CC1896" w:rsidRDefault="002658B7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5708229A" w14:textId="721F6E65" w:rsidR="002658B7" w:rsidRPr="00CC1896" w:rsidRDefault="002658B7" w:rsidP="00CC1896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AD1B5D">
              <w:rPr>
                <w:noProof/>
                <w:lang w:val="bg-BG"/>
              </w:rPr>
              <w:t>ас. Иво Гергов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14:paraId="4A820F94" w14:textId="77777777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3A3E6" w14:textId="77777777" w:rsidR="002658B7" w:rsidRPr="00CC1896" w:rsidRDefault="002658B7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36AB9" w14:textId="77777777" w:rsidR="002658B7" w:rsidRPr="00CC1896" w:rsidRDefault="002658B7" w:rsidP="003D630D">
            <w:pPr>
              <w:rPr>
                <w:lang w:val="bg-BG"/>
              </w:rPr>
            </w:pPr>
          </w:p>
        </w:tc>
      </w:tr>
      <w:tr w:rsidR="00051AC7" w:rsidRPr="00CC1896" w14:paraId="60D33593" w14:textId="77777777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7A9C7F79" w14:textId="77777777" w:rsidR="00051AC7" w:rsidRPr="00CC1896" w:rsidRDefault="00051AC7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14:paraId="7565DD1D" w14:textId="77777777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21BB228B" w14:textId="77777777" w:rsidR="00051AC7" w:rsidRPr="00CC1896" w:rsidRDefault="00051AC7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CC1896">
              <w:rPr>
                <w:b/>
                <w:lang w:val="bg-BG"/>
              </w:rPr>
              <w:t>/</w:t>
            </w:r>
            <w:r w:rsidR="000D2779">
              <w:rPr>
                <w:lang w:val="bg-BG"/>
              </w:rPr>
              <w:t>доц</w:t>
            </w:r>
            <w:r w:rsidRPr="00CC1896">
              <w:rPr>
                <w:lang w:val="bg-BG"/>
              </w:rPr>
              <w:t xml:space="preserve">. д-р </w:t>
            </w:r>
            <w:r w:rsidR="00DD3FC8">
              <w:rPr>
                <w:lang w:val="bg-BG"/>
              </w:rPr>
              <w:t>Н. Кучм</w:t>
            </w:r>
            <w:r w:rsidR="00375264">
              <w:rPr>
                <w:lang w:val="bg-BG"/>
              </w:rPr>
              <w:t>ова</w:t>
            </w:r>
            <w:r w:rsidRPr="00CC1896">
              <w:rPr>
                <w:b/>
                <w:lang w:val="bg-BG"/>
              </w:rPr>
              <w:t>/</w:t>
            </w:r>
          </w:p>
          <w:p w14:paraId="2328F5AE" w14:textId="77777777" w:rsidR="00051AC7" w:rsidRPr="00CC1896" w:rsidRDefault="00051AC7">
            <w:pPr>
              <w:rPr>
                <w:lang w:val="bg-BG"/>
              </w:rPr>
            </w:pPr>
          </w:p>
        </w:tc>
      </w:tr>
    </w:tbl>
    <w:p w14:paraId="5FE0979F" w14:textId="77777777" w:rsidR="003E73C0" w:rsidRPr="001C1C40" w:rsidRDefault="003E73C0">
      <w:pPr>
        <w:rPr>
          <w:lang w:val="bg-BG"/>
        </w:rPr>
      </w:pPr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78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lKtpnVK5eV1OCG4mhmk6+afWbzO5WFPaHMWJVV5jUkfKHWN9YpT/hE+SKz+D4QgKJboNbEiBl2lD41zzb0GjQ==" w:salt="bMBkZyos7qJwCvuBJSrlJA==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5D"/>
    <w:rsid w:val="000200B2"/>
    <w:rsid w:val="000303C3"/>
    <w:rsid w:val="00032B15"/>
    <w:rsid w:val="00051AC7"/>
    <w:rsid w:val="000530F8"/>
    <w:rsid w:val="000C0574"/>
    <w:rsid w:val="000D2779"/>
    <w:rsid w:val="000F3C9C"/>
    <w:rsid w:val="00101C98"/>
    <w:rsid w:val="001402FB"/>
    <w:rsid w:val="001C1C40"/>
    <w:rsid w:val="001C361C"/>
    <w:rsid w:val="001F6CC8"/>
    <w:rsid w:val="002165DA"/>
    <w:rsid w:val="00236771"/>
    <w:rsid w:val="002405C0"/>
    <w:rsid w:val="002658B7"/>
    <w:rsid w:val="00266208"/>
    <w:rsid w:val="00274DDC"/>
    <w:rsid w:val="002E3830"/>
    <w:rsid w:val="00307D82"/>
    <w:rsid w:val="00375264"/>
    <w:rsid w:val="003B2C0B"/>
    <w:rsid w:val="003D630D"/>
    <w:rsid w:val="003E73C0"/>
    <w:rsid w:val="003F6044"/>
    <w:rsid w:val="00454913"/>
    <w:rsid w:val="00472487"/>
    <w:rsid w:val="00474ED1"/>
    <w:rsid w:val="0048490B"/>
    <w:rsid w:val="004F2D1C"/>
    <w:rsid w:val="005119CA"/>
    <w:rsid w:val="005C2A4B"/>
    <w:rsid w:val="005C3CF5"/>
    <w:rsid w:val="00616A6D"/>
    <w:rsid w:val="006D64B0"/>
    <w:rsid w:val="00731F8E"/>
    <w:rsid w:val="00756DFD"/>
    <w:rsid w:val="0077307F"/>
    <w:rsid w:val="00877785"/>
    <w:rsid w:val="00882818"/>
    <w:rsid w:val="008867D8"/>
    <w:rsid w:val="008E676E"/>
    <w:rsid w:val="0090269C"/>
    <w:rsid w:val="009223C7"/>
    <w:rsid w:val="00987C34"/>
    <w:rsid w:val="009A6F98"/>
    <w:rsid w:val="009E37E3"/>
    <w:rsid w:val="00A13489"/>
    <w:rsid w:val="00A146F9"/>
    <w:rsid w:val="00A401DD"/>
    <w:rsid w:val="00AB6E0D"/>
    <w:rsid w:val="00AD1B5D"/>
    <w:rsid w:val="00B26D07"/>
    <w:rsid w:val="00B367C6"/>
    <w:rsid w:val="00B94B42"/>
    <w:rsid w:val="00BE6969"/>
    <w:rsid w:val="00C43C18"/>
    <w:rsid w:val="00C52675"/>
    <w:rsid w:val="00C52B96"/>
    <w:rsid w:val="00C531EE"/>
    <w:rsid w:val="00CB5F9A"/>
    <w:rsid w:val="00CC1896"/>
    <w:rsid w:val="00CD7CA1"/>
    <w:rsid w:val="00CE7F43"/>
    <w:rsid w:val="00D26C48"/>
    <w:rsid w:val="00DA0785"/>
    <w:rsid w:val="00DC538F"/>
    <w:rsid w:val="00DC7E27"/>
    <w:rsid w:val="00DD3FC8"/>
    <w:rsid w:val="00E22722"/>
    <w:rsid w:val="00E80534"/>
    <w:rsid w:val="00ED0190"/>
    <w:rsid w:val="00EF10C2"/>
    <w:rsid w:val="00F530CF"/>
    <w:rsid w:val="00FB3659"/>
    <w:rsid w:val="00FC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5B2B6"/>
  <w15:chartTrackingRefBased/>
  <w15:docId w15:val="{D9F2632B-CF66-4346-8F2A-5579C3AB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bg-BG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31F8E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oyan%20Borisov\Downloads\Dipl_m_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Dipl_m_KSI.dotx</Template>
  <TotalTime>8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магистър</vt:lpstr>
    </vt:vector>
  </TitlesOfParts>
  <Company>ssss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Kaloyan Borisov</dc:creator>
  <cp:keywords/>
  <cp:lastModifiedBy>Kaloyan Borisov</cp:lastModifiedBy>
  <cp:revision>1</cp:revision>
  <cp:lastPrinted>2008-02-12T10:58:00Z</cp:lastPrinted>
  <dcterms:created xsi:type="dcterms:W3CDTF">2025-05-29T09:21:00Z</dcterms:created>
  <dcterms:modified xsi:type="dcterms:W3CDTF">2025-05-29T09:29:00Z</dcterms:modified>
</cp:coreProperties>
</file>